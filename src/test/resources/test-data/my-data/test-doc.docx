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63B3D" w14:textId="77777777" w:rsidR="0025570E" w:rsidRPr="00E60A91" w:rsidRDefault="006B055A" w:rsidP="00C66834">
      <w:pPr>
        <w:pStyle w:val="Title"/>
      </w:pPr>
      <w:r w:rsidRPr="006B055A">
        <w:t>GAURAV CHEEMA</w:t>
      </w:r>
    </w:p>
    <w:p w14:paraId="1B3B571F" w14:textId="77777777" w:rsidR="00655012" w:rsidRPr="00E60A91" w:rsidRDefault="006B055A" w:rsidP="00C66834">
      <w:pPr>
        <w:pStyle w:val="Subtitle"/>
        <w:rPr>
          <w:lang w:val="en-US"/>
        </w:rPr>
      </w:pPr>
      <w:r w:rsidRPr="006B055A">
        <w:rPr>
          <w:lang w:val="en-US"/>
        </w:rPr>
        <w:t>IT PROJECT MANAGER</w:t>
      </w:r>
    </w:p>
    <w:p w14:paraId="4E8A106F" w14:textId="77777777" w:rsidR="00C66834" w:rsidRPr="00E60A91" w:rsidRDefault="006B055A" w:rsidP="00D60F63">
      <w:pPr>
        <w:pStyle w:val="ContactInfo"/>
        <w:rPr>
          <w:lang w:val="en-US"/>
        </w:rPr>
      </w:pPr>
      <w:r w:rsidRPr="006B055A">
        <w:rPr>
          <w:lang w:val="en-US"/>
        </w:rPr>
        <w:t>652-555-0162 | gaurav@example.com | Detroit, MI | www</w:t>
      </w:r>
      <w:r w:rsidR="005F604E">
        <w:rPr>
          <w:lang w:val="en-US"/>
        </w:rPr>
        <w:t>.</w:t>
      </w:r>
      <w:r w:rsidRPr="006B055A">
        <w:rPr>
          <w:lang w:val="en-US"/>
        </w:rPr>
        <w:t>LinkedIn.com/</w:t>
      </w:r>
    </w:p>
    <w:p w14:paraId="21A559CD" w14:textId="77777777" w:rsidR="00DC3F0E" w:rsidRPr="00E60A91" w:rsidRDefault="00DC3F0E" w:rsidP="00E60A91">
      <w:pPr>
        <w:pStyle w:val="Space"/>
      </w:pPr>
    </w:p>
    <w:p w14:paraId="5F72E164" w14:textId="77777777" w:rsidR="00201BAD" w:rsidRPr="00E60A91" w:rsidRDefault="00E60A91" w:rsidP="00E60A91">
      <w:pPr>
        <w:pStyle w:val="Heading1"/>
      </w:pPr>
      <w:r w:rsidRPr="00E60A91">
        <w:t>Career Objective</w:t>
      </w:r>
    </w:p>
    <w:p w14:paraId="553DA3F3" w14:textId="77777777" w:rsidR="00E60A91" w:rsidRPr="00E60A91" w:rsidRDefault="006B055A" w:rsidP="00E60A91">
      <w:r w:rsidRPr="006B055A">
        <w:t xml:space="preserve">Showcase your most impressive accomplishments right here. Example-Highly motivated and results driven professional seeking a challenging role as a </w:t>
      </w:r>
      <w:r w:rsidR="006F05EE">
        <w:t>Project</w:t>
      </w:r>
      <w:r w:rsidRPr="006B055A">
        <w:t xml:space="preserve"> Manager. Leveraging 7 years of experience in developing and implementing successful </w:t>
      </w:r>
      <w:r w:rsidR="006F05EE">
        <w:t>project management</w:t>
      </w:r>
      <w:r w:rsidRPr="006B055A">
        <w:t xml:space="preserve"> strategies.</w:t>
      </w:r>
    </w:p>
    <w:p w14:paraId="38C78D53" w14:textId="77777777" w:rsidR="00E60A91" w:rsidRPr="00E60A91" w:rsidRDefault="00E60A91" w:rsidP="00E60A91">
      <w:pPr>
        <w:pStyle w:val="Space"/>
      </w:pPr>
    </w:p>
    <w:p w14:paraId="5A858025" w14:textId="77777777" w:rsidR="00E60A91" w:rsidRPr="00E60A91" w:rsidRDefault="00E60A91" w:rsidP="00E60A91">
      <w:pPr>
        <w:pStyle w:val="Heading1"/>
      </w:pPr>
      <w:r w:rsidRPr="00E60A91">
        <w:t>Work Experience</w:t>
      </w:r>
    </w:p>
    <w:p w14:paraId="4E91E0DC" w14:textId="77777777" w:rsidR="00E60A91" w:rsidRPr="00E60A91" w:rsidRDefault="006B055A" w:rsidP="00E60A91">
      <w:pPr>
        <w:pStyle w:val="Heading2"/>
        <w:rPr>
          <w:lang w:val="en-US"/>
        </w:rPr>
      </w:pPr>
      <w:r w:rsidRPr="006B055A">
        <w:rPr>
          <w:lang w:val="en-US"/>
        </w:rPr>
        <w:t>IT Analyst, CONTOSO SUITES</w:t>
      </w:r>
      <w:r w:rsidRPr="006B055A">
        <w:rPr>
          <w:lang w:val="en-US"/>
        </w:rPr>
        <w:tab/>
        <w:t>20XX - present</w:t>
      </w:r>
    </w:p>
    <w:p w14:paraId="4D6C3475" w14:textId="77777777" w:rsidR="00E60A91" w:rsidRPr="00E60A91" w:rsidRDefault="00E60A91" w:rsidP="00E60A91">
      <w:pPr>
        <w:pStyle w:val="ListBullet"/>
      </w:pPr>
      <w:r w:rsidRPr="00E60A91">
        <w:t xml:space="preserve">Describe your job role in 2-3 bullet points. Avoid using too many </w:t>
      </w:r>
      <w:r w:rsidR="009C26CA" w:rsidRPr="00E60A91">
        <w:t>bullets</w:t>
      </w:r>
      <w:r w:rsidRPr="00E60A91">
        <w:t>.</w:t>
      </w:r>
    </w:p>
    <w:p w14:paraId="4B2552DB" w14:textId="77777777" w:rsidR="00E60A91" w:rsidRPr="00E60A91" w:rsidRDefault="00E60A91" w:rsidP="00E60A91">
      <w:pPr>
        <w:pStyle w:val="ListBullet"/>
      </w:pPr>
      <w:r w:rsidRPr="00E60A91">
        <w:t xml:space="preserve">Employers want to know what you've achieved. If possible, quantify what you have accomplished. </w:t>
      </w:r>
    </w:p>
    <w:p w14:paraId="71E87A0A" w14:textId="77777777" w:rsidR="00E60A91" w:rsidRPr="00E60A91" w:rsidRDefault="00E60A91" w:rsidP="00E60A91">
      <w:pPr>
        <w:pStyle w:val="ListBullet"/>
      </w:pPr>
      <w:r w:rsidRPr="00E60A91">
        <w:t>Include key words from the job description in your resume.</w:t>
      </w:r>
    </w:p>
    <w:p w14:paraId="7E9ED3B4" w14:textId="77777777" w:rsidR="00E60A91" w:rsidRPr="00E60A91" w:rsidRDefault="00E60A91" w:rsidP="00E60A91">
      <w:pPr>
        <w:pStyle w:val="Space"/>
        <w:rPr>
          <w:sz w:val="10"/>
          <w:szCs w:val="10"/>
        </w:rPr>
      </w:pPr>
    </w:p>
    <w:p w14:paraId="2E2CAD2F" w14:textId="77777777" w:rsidR="00E60A91" w:rsidRPr="00E60A91" w:rsidRDefault="006B055A" w:rsidP="00E60A91">
      <w:pPr>
        <w:pStyle w:val="Heading2"/>
        <w:rPr>
          <w:lang w:val="en-US"/>
        </w:rPr>
      </w:pPr>
      <w:r w:rsidRPr="006B055A">
        <w:rPr>
          <w:lang w:val="en-US"/>
        </w:rPr>
        <w:t>Systems Administrator, CONTOSO SUITES</w:t>
      </w:r>
      <w:r w:rsidRPr="006B055A">
        <w:rPr>
          <w:lang w:val="en-US"/>
        </w:rPr>
        <w:tab/>
        <w:t>20XX - 20XX</w:t>
      </w:r>
    </w:p>
    <w:p w14:paraId="02FCA33E" w14:textId="77777777" w:rsidR="00E60A91" w:rsidRPr="00E60A91" w:rsidRDefault="00E60A91" w:rsidP="00E60A91">
      <w:pPr>
        <w:pStyle w:val="ListBullet"/>
      </w:pPr>
      <w:r w:rsidRPr="00E60A91">
        <w:t>Highlight your accomplishments but don't exaggerate; they will ask questions from your resume during the interview.</w:t>
      </w:r>
    </w:p>
    <w:p w14:paraId="310F39B9" w14:textId="77777777" w:rsidR="00E60A91" w:rsidRPr="00E60A91" w:rsidRDefault="00E60A91" w:rsidP="00E60A91">
      <w:pPr>
        <w:pStyle w:val="ListBullet"/>
      </w:pPr>
      <w:r w:rsidRPr="00E60A91">
        <w:t>If you are applying for a position in a new area, emphasize the skills you have established that will be useful in this position.</w:t>
      </w:r>
    </w:p>
    <w:p w14:paraId="30262A87" w14:textId="77777777" w:rsidR="00E60A91" w:rsidRPr="00E60A91" w:rsidRDefault="00E60A91" w:rsidP="00E60A91">
      <w:pPr>
        <w:pStyle w:val="Space"/>
        <w:rPr>
          <w:sz w:val="10"/>
          <w:szCs w:val="10"/>
        </w:rPr>
      </w:pPr>
    </w:p>
    <w:p w14:paraId="433A4FFD" w14:textId="77777777" w:rsidR="00E60A91" w:rsidRPr="00E60A91" w:rsidRDefault="006B055A" w:rsidP="00E60A91">
      <w:pPr>
        <w:pStyle w:val="Heading2"/>
        <w:rPr>
          <w:lang w:val="en-US"/>
        </w:rPr>
      </w:pPr>
      <w:r w:rsidRPr="006B055A">
        <w:rPr>
          <w:lang w:val="en-US"/>
        </w:rPr>
        <w:t>Technical Support Specialist, VANARSDEL LTD.</w:t>
      </w:r>
      <w:r w:rsidRPr="006B055A">
        <w:rPr>
          <w:lang w:val="en-US"/>
        </w:rPr>
        <w:tab/>
        <w:t>20XX – 20XX</w:t>
      </w:r>
    </w:p>
    <w:p w14:paraId="2F1B79AC" w14:textId="77777777" w:rsidR="00E60A91" w:rsidRPr="00E60A91" w:rsidRDefault="00E60A91" w:rsidP="00E60A91">
      <w:pPr>
        <w:pStyle w:val="ListBullet"/>
      </w:pPr>
      <w:r w:rsidRPr="00E60A91">
        <w:t xml:space="preserve">Describe your job role in 2-3 bullet points. Avoid using too many </w:t>
      </w:r>
      <w:r w:rsidR="009C26CA" w:rsidRPr="00E60A91">
        <w:t>bullets</w:t>
      </w:r>
      <w:r w:rsidRPr="00E60A91">
        <w:t>.</w:t>
      </w:r>
    </w:p>
    <w:p w14:paraId="4C179061" w14:textId="77777777" w:rsidR="00E60A91" w:rsidRPr="00E60A91" w:rsidRDefault="00E60A91" w:rsidP="00E60A91">
      <w:pPr>
        <w:pStyle w:val="ListBullet"/>
      </w:pPr>
      <w:r w:rsidRPr="00E60A91">
        <w:t>Employers want to know what you've achieved. If possible, quantify what you have accomplished.</w:t>
      </w:r>
    </w:p>
    <w:p w14:paraId="3F0AAB5C" w14:textId="77777777" w:rsidR="00E60A91" w:rsidRPr="00E60A91" w:rsidRDefault="00E60A91" w:rsidP="00E60A91">
      <w:pPr>
        <w:pStyle w:val="ListBullet"/>
      </w:pPr>
      <w:r w:rsidRPr="00E60A91">
        <w:t xml:space="preserve">Use simple language and make it easily readable. Recruiters who are unfamiliar with your specific field may review your resume. </w:t>
      </w:r>
    </w:p>
    <w:p w14:paraId="175CC543" w14:textId="77777777" w:rsidR="00E60A91" w:rsidRPr="00E60A91" w:rsidRDefault="00E60A91" w:rsidP="00E60A91">
      <w:pPr>
        <w:pStyle w:val="Space"/>
      </w:pPr>
    </w:p>
    <w:p w14:paraId="5D0850D6" w14:textId="77777777" w:rsidR="00E60A91" w:rsidRPr="00E60A91" w:rsidRDefault="00E60A91" w:rsidP="00E60A91">
      <w:pPr>
        <w:pStyle w:val="Heading1"/>
      </w:pPr>
      <w:r w:rsidRPr="00E60A91">
        <w:t xml:space="preserve">Education </w:t>
      </w:r>
    </w:p>
    <w:p w14:paraId="2312161C" w14:textId="77777777" w:rsidR="00E60A91" w:rsidRPr="00E60A91" w:rsidRDefault="00E60A91" w:rsidP="00E60A91">
      <w:r w:rsidRPr="00E60A91">
        <w:t>Master’s Degree Name | College, University |</w:t>
      </w:r>
      <w:r w:rsidR="006B055A">
        <w:t>20XX</w:t>
      </w:r>
    </w:p>
    <w:p w14:paraId="07E6E706" w14:textId="77777777" w:rsidR="00E60A91" w:rsidRPr="00E60A91" w:rsidRDefault="00E60A91" w:rsidP="00E60A91">
      <w:r w:rsidRPr="00E60A91">
        <w:t>Bachelor’s Degree Name | College, University |</w:t>
      </w:r>
      <w:r w:rsidR="006B055A">
        <w:t>20XX</w:t>
      </w:r>
      <w:r w:rsidRPr="00E60A91">
        <w:t xml:space="preserve"> </w:t>
      </w:r>
    </w:p>
    <w:p w14:paraId="40398328" w14:textId="77777777" w:rsidR="00E60A91" w:rsidRPr="00E60A91" w:rsidRDefault="00E60A91" w:rsidP="00E60A91">
      <w:pPr>
        <w:pStyle w:val="Space"/>
      </w:pPr>
    </w:p>
    <w:p w14:paraId="79697549" w14:textId="77777777" w:rsidR="00E60A91" w:rsidRPr="00E60A91" w:rsidRDefault="00E60A91" w:rsidP="00E60A91">
      <w:pPr>
        <w:pStyle w:val="Heading1"/>
      </w:pPr>
      <w:r w:rsidRPr="00E60A91">
        <w:t>Skills</w:t>
      </w:r>
    </w:p>
    <w:tbl>
      <w:tblPr>
        <w:tblW w:w="9540" w:type="dxa"/>
        <w:tblInd w:w="-90" w:type="dxa"/>
        <w:tblLook w:val="0600" w:firstRow="0" w:lastRow="0" w:firstColumn="0" w:lastColumn="0" w:noHBand="1" w:noVBand="1"/>
      </w:tblPr>
      <w:tblGrid>
        <w:gridCol w:w="4765"/>
        <w:gridCol w:w="4775"/>
      </w:tblGrid>
      <w:tr w:rsidR="00E60A91" w:rsidRPr="00E60A91" w14:paraId="31B14108" w14:textId="77777777" w:rsidTr="00AE1633">
        <w:trPr>
          <w:trHeight w:val="1008"/>
        </w:trPr>
        <w:tc>
          <w:tcPr>
            <w:tcW w:w="4765" w:type="dxa"/>
          </w:tcPr>
          <w:p w14:paraId="5DC576F7" w14:textId="77777777" w:rsidR="00E60A91" w:rsidRPr="00E60A91" w:rsidRDefault="00E60A91" w:rsidP="00EC0F23">
            <w:r w:rsidRPr="00E60A91">
              <w:t>Communication</w:t>
            </w:r>
          </w:p>
          <w:p w14:paraId="7B71CEE6" w14:textId="77777777" w:rsidR="00E60A91" w:rsidRPr="00E60A91" w:rsidRDefault="00E60A91" w:rsidP="00EC0F23">
            <w:r w:rsidRPr="00E60A91">
              <w:t>Teamwork</w:t>
            </w:r>
          </w:p>
          <w:p w14:paraId="581B4058" w14:textId="77777777" w:rsidR="00E60A91" w:rsidRPr="00E60A91" w:rsidRDefault="00E60A91" w:rsidP="00EC0F23">
            <w:pPr>
              <w:spacing w:line="240" w:lineRule="auto"/>
            </w:pPr>
            <w:r w:rsidRPr="00E60A91">
              <w:t xml:space="preserve">Critical </w:t>
            </w:r>
            <w:r w:rsidR="009C26CA" w:rsidRPr="00E60A91">
              <w:t>thinking</w:t>
            </w:r>
          </w:p>
        </w:tc>
        <w:tc>
          <w:tcPr>
            <w:tcW w:w="4775" w:type="dxa"/>
          </w:tcPr>
          <w:p w14:paraId="2880544D" w14:textId="77777777" w:rsidR="00E60A91" w:rsidRPr="00E60A91" w:rsidRDefault="00E60A91" w:rsidP="00EC0F23">
            <w:r w:rsidRPr="00E60A91">
              <w:t>Time management</w:t>
            </w:r>
          </w:p>
          <w:p w14:paraId="5E2EC9C4" w14:textId="77777777" w:rsidR="00E60A91" w:rsidRPr="00E60A91" w:rsidRDefault="00E60A91" w:rsidP="00EC0F23">
            <w:r w:rsidRPr="00E60A91">
              <w:t>Leadership</w:t>
            </w:r>
          </w:p>
          <w:p w14:paraId="43FF3C18" w14:textId="77777777" w:rsidR="00E60A91" w:rsidRPr="00E60A91" w:rsidRDefault="00E60A91" w:rsidP="00EC0F23">
            <w:pPr>
              <w:spacing w:line="240" w:lineRule="auto"/>
            </w:pPr>
            <w:r w:rsidRPr="00E60A91">
              <w:t>Adaptability</w:t>
            </w:r>
          </w:p>
        </w:tc>
      </w:tr>
    </w:tbl>
    <w:p w14:paraId="7818A15A" w14:textId="77777777" w:rsidR="00E60A91" w:rsidRPr="00E60A91" w:rsidRDefault="00E60A91" w:rsidP="00E60A91">
      <w:pPr>
        <w:pStyle w:val="Space"/>
        <w:rPr>
          <w:sz w:val="10"/>
          <w:szCs w:val="10"/>
        </w:rPr>
      </w:pPr>
    </w:p>
    <w:sectPr w:rsidR="00E60A91" w:rsidRPr="00E60A91" w:rsidSect="00E60A91">
      <w:type w:val="continuous"/>
      <w:pgSz w:w="12240" w:h="15840" w:code="1"/>
      <w:pgMar w:top="144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ibre Baskerville">
    <w:altName w:val="Calibri"/>
    <w:panose1 w:val="00000000000000000000"/>
    <w:charset w:val="00"/>
    <w:family w:val="modern"/>
    <w:notTrueType/>
    <w:pitch w:val="variable"/>
    <w:sig w:usb0="A00000BF" w:usb1="50000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55E9D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357842"/>
    <w:multiLevelType w:val="hybridMultilevel"/>
    <w:tmpl w:val="A648B00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165044F"/>
    <w:multiLevelType w:val="hybridMultilevel"/>
    <w:tmpl w:val="0F802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C58C7"/>
    <w:multiLevelType w:val="hybridMultilevel"/>
    <w:tmpl w:val="2E64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088005">
    <w:abstractNumId w:val="1"/>
  </w:num>
  <w:num w:numId="2" w16cid:durableId="608776046">
    <w:abstractNumId w:val="2"/>
  </w:num>
  <w:num w:numId="3" w16cid:durableId="1943804326">
    <w:abstractNumId w:val="5"/>
  </w:num>
  <w:num w:numId="4" w16cid:durableId="1027216805">
    <w:abstractNumId w:val="6"/>
  </w:num>
  <w:num w:numId="5" w16cid:durableId="465663499">
    <w:abstractNumId w:val="4"/>
  </w:num>
  <w:num w:numId="6" w16cid:durableId="625738528">
    <w:abstractNumId w:val="3"/>
  </w:num>
  <w:num w:numId="7" w16cid:durableId="3646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F5"/>
    <w:rsid w:val="000163A8"/>
    <w:rsid w:val="000429E8"/>
    <w:rsid w:val="00047EEA"/>
    <w:rsid w:val="00073B95"/>
    <w:rsid w:val="00076D9D"/>
    <w:rsid w:val="000B516B"/>
    <w:rsid w:val="000F59E8"/>
    <w:rsid w:val="00117E20"/>
    <w:rsid w:val="00124A30"/>
    <w:rsid w:val="0016554B"/>
    <w:rsid w:val="001C6B76"/>
    <w:rsid w:val="001D3991"/>
    <w:rsid w:val="001E113D"/>
    <w:rsid w:val="001E74FB"/>
    <w:rsid w:val="00201BAD"/>
    <w:rsid w:val="00210A99"/>
    <w:rsid w:val="0025029B"/>
    <w:rsid w:val="00252A64"/>
    <w:rsid w:val="0025570E"/>
    <w:rsid w:val="00257458"/>
    <w:rsid w:val="00310F03"/>
    <w:rsid w:val="00331963"/>
    <w:rsid w:val="00343E05"/>
    <w:rsid w:val="003E0A2C"/>
    <w:rsid w:val="003F2F97"/>
    <w:rsid w:val="00475B42"/>
    <w:rsid w:val="00477EE5"/>
    <w:rsid w:val="004A167D"/>
    <w:rsid w:val="004A16F5"/>
    <w:rsid w:val="004B79C8"/>
    <w:rsid w:val="005033F2"/>
    <w:rsid w:val="0051228E"/>
    <w:rsid w:val="00534932"/>
    <w:rsid w:val="005605AA"/>
    <w:rsid w:val="0057694E"/>
    <w:rsid w:val="005933EA"/>
    <w:rsid w:val="005B0733"/>
    <w:rsid w:val="005C2F72"/>
    <w:rsid w:val="005E487C"/>
    <w:rsid w:val="005F604E"/>
    <w:rsid w:val="00612A31"/>
    <w:rsid w:val="006439B5"/>
    <w:rsid w:val="00655012"/>
    <w:rsid w:val="006B055A"/>
    <w:rsid w:val="006B29A0"/>
    <w:rsid w:val="006C6B99"/>
    <w:rsid w:val="006F05EE"/>
    <w:rsid w:val="00702120"/>
    <w:rsid w:val="00747E55"/>
    <w:rsid w:val="007959E0"/>
    <w:rsid w:val="00804E11"/>
    <w:rsid w:val="00822C0B"/>
    <w:rsid w:val="008544C7"/>
    <w:rsid w:val="008A688B"/>
    <w:rsid w:val="008C57C3"/>
    <w:rsid w:val="009051D6"/>
    <w:rsid w:val="00930829"/>
    <w:rsid w:val="00956906"/>
    <w:rsid w:val="00957804"/>
    <w:rsid w:val="009A468A"/>
    <w:rsid w:val="009C26CA"/>
    <w:rsid w:val="009C563B"/>
    <w:rsid w:val="00A145F3"/>
    <w:rsid w:val="00A37862"/>
    <w:rsid w:val="00A462BC"/>
    <w:rsid w:val="00A50862"/>
    <w:rsid w:val="00A82134"/>
    <w:rsid w:val="00AB5F40"/>
    <w:rsid w:val="00AE1633"/>
    <w:rsid w:val="00B11D21"/>
    <w:rsid w:val="00B12952"/>
    <w:rsid w:val="00B141E2"/>
    <w:rsid w:val="00B30F32"/>
    <w:rsid w:val="00B506AF"/>
    <w:rsid w:val="00BA5C12"/>
    <w:rsid w:val="00BB22AB"/>
    <w:rsid w:val="00BC2926"/>
    <w:rsid w:val="00BD70AE"/>
    <w:rsid w:val="00BD7DB6"/>
    <w:rsid w:val="00C202A5"/>
    <w:rsid w:val="00C339EB"/>
    <w:rsid w:val="00C66834"/>
    <w:rsid w:val="00C76F0F"/>
    <w:rsid w:val="00C94687"/>
    <w:rsid w:val="00CC3ADC"/>
    <w:rsid w:val="00CD36B3"/>
    <w:rsid w:val="00D55398"/>
    <w:rsid w:val="00D60F63"/>
    <w:rsid w:val="00D71BAA"/>
    <w:rsid w:val="00D920AB"/>
    <w:rsid w:val="00DB568E"/>
    <w:rsid w:val="00DC22ED"/>
    <w:rsid w:val="00DC3F0E"/>
    <w:rsid w:val="00E125DE"/>
    <w:rsid w:val="00E253F0"/>
    <w:rsid w:val="00E26F5C"/>
    <w:rsid w:val="00E359D8"/>
    <w:rsid w:val="00E60A91"/>
    <w:rsid w:val="00E67BE9"/>
    <w:rsid w:val="00E70AD9"/>
    <w:rsid w:val="00E724A0"/>
    <w:rsid w:val="00E7709C"/>
    <w:rsid w:val="00F311A6"/>
    <w:rsid w:val="00F31A32"/>
    <w:rsid w:val="00F620E8"/>
    <w:rsid w:val="00F97A4C"/>
    <w:rsid w:val="00FA1D98"/>
    <w:rsid w:val="00FB73E5"/>
    <w:rsid w:val="00FD2C30"/>
    <w:rsid w:val="00FD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573D"/>
  <w15:chartTrackingRefBased/>
  <w15:docId w15:val="{04494220-0982-43A3-AA1E-BFB98224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91"/>
    <w:pPr>
      <w:spacing w:after="0"/>
      <w:jc w:val="both"/>
    </w:pPr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91"/>
    <w:pPr>
      <w:shd w:val="clear" w:color="auto" w:fill="E7E6E6" w:themeFill="background2"/>
      <w:spacing w:after="40"/>
      <w:outlineLvl w:val="0"/>
    </w:pPr>
    <w:rPr>
      <w:b/>
      <w:caps/>
      <w:color w:val="595959" w:themeColor="text1" w:themeTint="A6"/>
      <w:spacing w:val="40"/>
      <w:position w:val="9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0A91"/>
    <w:pPr>
      <w:tabs>
        <w:tab w:val="right" w:pos="9360"/>
      </w:tabs>
      <w:outlineLvl w:val="1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FD2C30"/>
    <w:pPr>
      <w:spacing w:line="240" w:lineRule="auto"/>
      <w:ind w:left="720"/>
      <w:contextualSpacing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25029B"/>
    <w:pPr>
      <w:spacing w:after="80" w:line="240" w:lineRule="auto"/>
      <w:jc w:val="center"/>
    </w:pPr>
    <w:rPr>
      <w:rFonts w:asciiTheme="majorHAnsi" w:hAnsiTheme="majorHAnsi" w:cstheme="minorBidi"/>
      <w:b/>
      <w:caps/>
      <w:color w:val="3B3838" w:themeColor="background2" w:themeShade="40"/>
      <w:positio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5029B"/>
    <w:rPr>
      <w:rFonts w:asciiTheme="majorHAnsi" w:hAnsiTheme="majorHAnsi"/>
      <w:b/>
      <w:caps/>
      <w:color w:val="3B3838" w:themeColor="background2" w:themeShade="40"/>
      <w:sz w:val="48"/>
      <w:szCs w:val="4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834"/>
    <w:pPr>
      <w:spacing w:after="40" w:line="240" w:lineRule="auto"/>
      <w:jc w:val="center"/>
    </w:pPr>
    <w:rPr>
      <w:caps/>
      <w:color w:val="3B3838" w:themeColor="background2" w:themeShade="40"/>
      <w:position w:val="0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66834"/>
    <w:rPr>
      <w:rFonts w:cs="Open Sans"/>
      <w:caps/>
      <w:color w:val="3B3838" w:themeColor="background2" w:themeShade="40"/>
      <w:sz w:val="28"/>
      <w:szCs w:val="28"/>
      <w:lang w:val="en-GB"/>
    </w:rPr>
  </w:style>
  <w:style w:type="paragraph" w:customStyle="1" w:styleId="ContactInfo">
    <w:name w:val="Contact Info"/>
    <w:basedOn w:val="Normal"/>
    <w:qFormat/>
    <w:rsid w:val="00E60A91"/>
    <w:pPr>
      <w:jc w:val="center"/>
    </w:pPr>
    <w:rPr>
      <w:rFonts w:cstheme="minorHAnsi"/>
      <w:color w:val="auto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60A91"/>
    <w:rPr>
      <w:rFonts w:cs="Open Sans"/>
      <w:b/>
      <w:caps/>
      <w:color w:val="595959" w:themeColor="text1" w:themeTint="A6"/>
      <w:spacing w:val="40"/>
      <w:position w:val="9"/>
      <w:sz w:val="26"/>
      <w:szCs w:val="24"/>
      <w:shd w:val="clear" w:color="auto" w:fill="E7E6E6" w:themeFill="background2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D60F63"/>
  </w:style>
  <w:style w:type="character" w:customStyle="1" w:styleId="SignatureChar">
    <w:name w:val="Signature Char"/>
    <w:basedOn w:val="DefaultParagraphFont"/>
    <w:link w:val="Signature"/>
    <w:uiPriority w:val="99"/>
    <w:semiHidden/>
    <w:rsid w:val="00E60A91"/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0A91"/>
    <w:rPr>
      <w:rFonts w:cs="Open Sans"/>
      <w:b/>
      <w:bCs/>
      <w:color w:val="767171" w:themeColor="background2" w:themeShade="80"/>
      <w:position w:val="8"/>
      <w:sz w:val="23"/>
      <w:szCs w:val="24"/>
      <w:lang w:val="en-GB"/>
    </w:rPr>
  </w:style>
  <w:style w:type="paragraph" w:styleId="ListBullet">
    <w:name w:val="List Bullet"/>
    <w:basedOn w:val="Normal"/>
    <w:uiPriority w:val="99"/>
    <w:rsid w:val="00E60A91"/>
    <w:pPr>
      <w:numPr>
        <w:numId w:val="7"/>
      </w:numPr>
      <w:spacing w:line="240" w:lineRule="auto"/>
      <w:ind w:left="720"/>
      <w:contextualSpacing/>
    </w:pPr>
  </w:style>
  <w:style w:type="paragraph" w:customStyle="1" w:styleId="Space">
    <w:name w:val="Space"/>
    <w:basedOn w:val="Normal"/>
    <w:qFormat/>
    <w:rsid w:val="009C26CA"/>
    <w:rPr>
      <w:sz w:val="22"/>
    </w:rPr>
  </w:style>
  <w:style w:type="table" w:styleId="TableGrid">
    <w:name w:val="Table Grid"/>
    <w:basedOn w:val="TableNormal"/>
    <w:uiPriority w:val="39"/>
    <w:rsid w:val="00E6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vage\Downloads\TF9191b609-4e1e-4a08-8fe6-55566d92a7f6ceb7e39b-808c4f6eda6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Libre Baskervill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183AF-1FD8-4013-8D37-BB9E95AFB4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19C2DF8C-3318-4F13-80D5-B2419EF33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6527A-C445-4A1C-906C-A656464B2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627711-10FE-402C-BDF4-5EB0A811CE1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TF9191b609-4e1e-4a08-8fe6-55566d92a7f6ceb7e39b-808c4f6eda6b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Savage</dc:creator>
  <cp:keywords/>
  <dc:description/>
  <cp:lastModifiedBy>Hui Yang</cp:lastModifiedBy>
  <cp:revision>1</cp:revision>
  <cp:lastPrinted>2023-04-19T12:11:00Z</cp:lastPrinted>
  <dcterms:created xsi:type="dcterms:W3CDTF">2025-10-23T18:39:00Z</dcterms:created>
  <dcterms:modified xsi:type="dcterms:W3CDTF">2025-10-23T18:40:00Z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